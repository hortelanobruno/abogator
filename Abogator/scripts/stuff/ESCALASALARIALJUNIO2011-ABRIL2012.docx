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0.900841pt;width:105.5pt;height:53.54pt;mso-position-horizontal-relative:page;mso-position-vertical-relative:paragraph;z-index:-15201" coordorigin="312,1618" coordsize="2110,1071">
            <v:shape style="position:absolute;left:312;top:1618;width:2110;height:1071" coordorigin="312,1618" coordsize="2110,1071" path="m312,2689l2422,1618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TR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NZA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26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2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2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2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2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before="30"/>
        <w:ind w:left="154" w:right="-20" w:firstLine="0"/>
        <w:jc w:val="left"/>
        <w:rPr>
          <w:rFonts w:ascii="Arial" w:hAnsi="Arial" w:cs="Arial" w:eastAsia="Arial"/>
          <w:sz w:val="22"/>
          <w:szCs w:val="22"/>
        </w:rPr>
      </w:pP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N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-1"/>
          <w:w w:val="100"/>
          <w:sz w:val="22"/>
          <w:szCs w:val="22"/>
        </w:rPr>
        <w:t>I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G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Ü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ED</w:t>
      </w: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D: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4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ES</w:t>
      </w:r>
      <w:r>
        <w:rPr>
          <w:rFonts w:ascii="Arial" w:hAnsi="Arial" w:cs="Arial" w:eastAsia="Arial"/>
          <w:b/>
          <w:bCs/>
          <w:spacing w:val="-4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EL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1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%</w:t>
      </w:r>
      <w:r>
        <w:rPr>
          <w:rFonts w:ascii="Arial" w:hAnsi="Arial" w:cs="Arial" w:eastAsia="Arial"/>
          <w:b/>
          <w:bCs/>
          <w:spacing w:val="-3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POR</w:t>
      </w:r>
      <w:r>
        <w:rPr>
          <w:rFonts w:ascii="Arial" w:hAnsi="Arial" w:cs="Arial" w:eastAsia="Arial"/>
          <w:b/>
          <w:bCs/>
          <w:spacing w:val="-6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ÑO</w:t>
      </w:r>
      <w:r>
        <w:rPr>
          <w:rFonts w:ascii="Arial" w:hAnsi="Arial" w:cs="Arial" w:eastAsia="Arial"/>
          <w:b/>
          <w:bCs/>
          <w:spacing w:val="-5"/>
          <w:w w:val="100"/>
          <w:sz w:val="22"/>
          <w:szCs w:val="22"/>
        </w:rPr>
        <w:t> </w:t>
      </w:r>
      <w:r>
        <w:rPr>
          <w:rFonts w:ascii="Arial" w:hAnsi="Arial" w:cs="Arial" w:eastAsia="Arial"/>
          <w:b/>
          <w:bCs/>
          <w:spacing w:val="-2"/>
          <w:w w:val="100"/>
          <w:sz w:val="22"/>
          <w:szCs w:val="22"/>
        </w:rPr>
        <w:t>T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R</w:t>
      </w: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B</w:t>
      </w: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1"/>
          <w:w w:val="100"/>
          <w:sz w:val="22"/>
          <w:szCs w:val="22"/>
        </w:rPr>
        <w:t>J</w:t>
      </w:r>
      <w:r>
        <w:rPr>
          <w:rFonts w:ascii="Arial" w:hAnsi="Arial" w:cs="Arial" w:eastAsia="Arial"/>
          <w:b/>
          <w:bCs/>
          <w:spacing w:val="-7"/>
          <w:w w:val="100"/>
          <w:sz w:val="22"/>
          <w:szCs w:val="22"/>
        </w:rPr>
        <w:t>A</w:t>
      </w:r>
      <w:r>
        <w:rPr>
          <w:rFonts w:ascii="Arial" w:hAnsi="Arial" w:cs="Arial" w:eastAsia="Arial"/>
          <w:b/>
          <w:bCs/>
          <w:spacing w:val="0"/>
          <w:w w:val="100"/>
          <w:sz w:val="22"/>
          <w:szCs w:val="22"/>
        </w:rPr>
        <w:t>DO.</w:t>
      </w:r>
      <w:r>
        <w:rPr>
          <w:rFonts w:ascii="Arial" w:hAnsi="Arial" w:cs="Arial" w:eastAsia="Arial"/>
          <w:b w:val="0"/>
          <w:bCs w:val="0"/>
          <w:spacing w:val="0"/>
          <w:w w:val="100"/>
          <w:sz w:val="22"/>
          <w:szCs w:val="22"/>
        </w:rPr>
      </w:r>
    </w:p>
    <w:p>
      <w:pPr>
        <w:pStyle w:val="Body"/>
        <w:spacing w:line="275" w:lineRule="auto" w:before="29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headerReference w:type="default" r:id="rId5"/>
          <w:type w:val="continuous"/>
          <w:pgSz w:w="12240" w:h="20160"/>
          <w:pgMar w:header="2885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3.140842pt;width:105.5pt;height:54.86pt;mso-position-horizontal-relative:page;mso-position-vertical-relative:paragraph;z-index:-15200" coordorigin="312,1263" coordsize="2110,1097">
            <v:shape style="position:absolute;left:312;top:1263;width:2110;height:1097" coordorigin="312,1263" coordsize="2110,1097" path="m312,2360l2422,1263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TR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NZA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740845pt;width:105.5pt;height:54.86pt;mso-position-horizontal-relative:page;mso-position-vertical-relative:paragraph;z-index:-15199" coordorigin="312,1635" coordsize="2110,1097">
            <v:shape style="position:absolute;left:312;top:1635;width:2110;height:1097" coordorigin="312,1635" coordsize="2110,1097" path="m312,2732l2422,1635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2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TR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NZA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13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71.780846pt;width:105.5pt;height:54.86pt;mso-position-horizontal-relative:page;mso-position-vertical-relative:paragraph;z-index:-15198" coordorigin="312,1436" coordsize="2110,1097">
            <v:shape style="position:absolute;left:312;top:1436;width:2110;height:1097" coordorigin="312,1436" coordsize="2110,1097" path="m312,2533l2422,143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70.460846pt;width:105.5pt;height:54.86pt;mso-position-horizontal-relative:page;mso-position-vertical-relative:paragraph;z-index:-15197" coordorigin="312,1409" coordsize="2110,1097">
            <v:shape style="position:absolute;left:312;top:1409;width:2110;height:1097" coordorigin="312,1409" coordsize="2110,1097" path="m312,2506l2422,1409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7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4.86pt;mso-position-horizontal-relative:page;mso-position-vertical-relative:paragraph;z-index:-15196" coordorigin="312,1356" coordsize="2110,1097">
            <v:shape style="position:absolute;left:312;top:1356;width:2110;height:1097" coordorigin="312,1356" coordsize="2110,1097" path="m312,2454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4.86pt;mso-position-horizontal-relative:page;mso-position-vertical-relative:paragraph;z-index:-15195" coordorigin="312,1356" coordsize="2110,1097">
            <v:shape style="position:absolute;left:312;top:1356;width:2110;height:1097" coordorigin="312,1356" coordsize="2110,1097" path="m312,2454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18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82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82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4.86pt;mso-position-horizontal-relative:page;mso-position-vertical-relative:paragraph;z-index:-15194" coordorigin="312,1356" coordsize="2110,1097">
            <v:shape style="position:absolute;left:312;top:1356;width:2110;height:1097" coordorigin="312,1356" coordsize="2110,1097" path="m312,2454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2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4.86pt;mso-position-horizontal-relative:page;mso-position-vertical-relative:paragraph;z-index:-15193" coordorigin="312,1356" coordsize="2110,1097">
            <v:shape style="position:absolute;left:312;top:1356;width:2110;height:1097" coordorigin="312,1356" coordsize="2110,1097" path="m312,2454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MINISTRA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3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F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9.86084pt;width:105.5pt;height:54.86pt;mso-position-horizontal-relative:page;mso-position-vertical-relative:paragraph;z-index:-15192" coordorigin="312,1397" coordsize="2110,1097">
            <v:shape style="position:absolute;left:312;top:1397;width:2110;height:1097" coordorigin="312,1397" coordsize="2110,1097" path="m312,2494l2422,1397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EROS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before="99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39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6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287" w:lineRule="exact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91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EROS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301" w:lineRule="auto" w:before="48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301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90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EROS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82" w:lineRule="auto" w:before="48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82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9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98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PERSO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NAL</w:t>
            </w:r>
            <w:r>
              <w:rPr>
                <w:rFonts w:ascii="Arial" w:hAnsi="Arial" w:cs="Arial" w:eastAsia="Arial"/>
                <w:b/>
                <w:bCs/>
                <w:spacing w:val="20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XILI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8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98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PERSO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NAL</w:t>
            </w:r>
            <w:r>
              <w:rPr>
                <w:rFonts w:ascii="Arial" w:hAnsi="Arial" w:cs="Arial" w:eastAsia="Arial"/>
                <w:b/>
                <w:bCs/>
                <w:spacing w:val="20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XILI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959595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7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98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PERSO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NAL</w:t>
            </w:r>
            <w:r>
              <w:rPr>
                <w:rFonts w:ascii="Arial" w:hAnsi="Arial" w:cs="Arial" w:eastAsia="Arial"/>
                <w:b/>
                <w:bCs/>
                <w:spacing w:val="20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XILI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6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174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CIALIZ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5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98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AU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XILI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7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ESP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LI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4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EDOR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3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EDOR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2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EDOR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81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EDOR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51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11" w:right="32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before="34"/>
        <w:ind w:left="151" w:right="-20" w:firstLine="0"/>
        <w:jc w:val="left"/>
        <w:rPr>
          <w:b w:val="0"/>
          <w:bCs w:val="0"/>
        </w:rPr>
      </w:pP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Ü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D:</w:t>
      </w:r>
      <w:r>
        <w:rPr>
          <w:spacing w:val="0"/>
          <w:w w:val="100"/>
        </w:rPr>
        <w:t> </w:t>
      </w:r>
      <w:r>
        <w:rPr>
          <w:spacing w:val="42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-4"/>
          <w:w w:val="100"/>
        </w:rPr>
        <w:t> 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L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1%</w:t>
      </w:r>
      <w:r>
        <w:rPr>
          <w:spacing w:val="-6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ÑO</w:t>
      </w:r>
      <w:r>
        <w:rPr>
          <w:spacing w:val="-3"/>
          <w:w w:val="100"/>
        </w:rPr>
        <w:t> 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.</w:t>
      </w:r>
      <w:r>
        <w:rPr>
          <w:b w:val="0"/>
          <w:bCs w:val="0"/>
          <w:spacing w:val="0"/>
          <w:w w:val="10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1pt;width:105.5pt;height:53.54pt;mso-position-horizontal-relative:page;mso-position-vertical-relative:paragraph;z-index:-15180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186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AÑOS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01125pt;margin-top:67.25209pt;width:106.6375pt;height:54.6775pt;mso-position-horizontal-relative:page;mso-position-vertical-relative:paragraph;z-index:-15179" coordorigin="300,1345" coordsize="2133,1094">
            <v:group style="position:absolute;left:312;top:1356;width:2110;height:1071" coordorigin="312,1356" coordsize="2110,1071">
              <v:shape style="position:absolute;left:312;top:1356;width:2110;height:1071" coordorigin="312,1356" coordsize="2110,1071" path="m312,2427l2422,1356e" filled="f" stroked="t" strokeweight="1.1375pt" strokecolor="#000000">
                <v:path arrowok="t"/>
              </v:shape>
            </v:group>
            <v:group style="position:absolute;left:312;top:1356;width:2110;height:1071" coordorigin="312,1356" coordsize="2110,1071">
              <v:shape style="position:absolute;left:312;top:1356;width:2110;height:1071" coordorigin="312,1356" coordsize="2110,1071" path="m312,2427l2422,1356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186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AÑOS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78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186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AÑOS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67.820839pt;width:105.5pt;height:53.54pt;mso-position-horizontal-relative:page;mso-position-vertical-relative:paragraph;z-index:-15177" coordorigin="312,1356" coordsize="2110,1071">
            <v:shape style="position:absolute;left:312;top:1356;width:2110;height:1071" coordorigin="312,1356" coordsize="2110,1071" path="m312,2427l2422,1356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186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AÑOS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6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900" w:val="left"/>
                <w:tab w:pos="5300" w:val="left"/>
              </w:tabs>
              <w:spacing w:line="414" w:lineRule="exact"/>
              <w:ind w:left="2152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01125pt;margin-top:80.452095pt;width:106.6375pt;height:54.6775pt;mso-position-horizontal-relative:page;mso-position-vertical-relative:paragraph;z-index:-15175" coordorigin="300,1609" coordsize="2133,1094">
            <v:group style="position:absolute;left:312;top:1620;width:2110;height:1071" coordorigin="312,1620" coordsize="2110,1071">
              <v:shape style="position:absolute;left:312;top:1620;width:2110;height:1071" coordorigin="312,1620" coordsize="2110,1071" path="m312,2691l2422,1620e" filled="f" stroked="t" strokeweight="1.1375pt" strokecolor="#000000">
                <v:path arrowok="t"/>
              </v:shape>
            </v:group>
            <v:group style="position:absolute;left:312;top:1620;width:2110;height:1071" coordorigin="312,1620" coordsize="2110,1071">
              <v:shape style="position:absolute;left:312;top:1620;width:2110;height:1071" coordorigin="312,1620" coordsize="2110,1071" path="m312,2691l2422,1620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900" w:val="left"/>
                <w:tab w:pos="5300" w:val="left"/>
              </w:tabs>
              <w:spacing w:line="414" w:lineRule="exact"/>
              <w:ind w:left="2152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4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800" w:val="left"/>
                <w:tab w:pos="5200" w:val="left"/>
              </w:tabs>
              <w:spacing w:line="414" w:lineRule="exact"/>
              <w:ind w:left="2051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3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3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900" w:val="left"/>
                <w:tab w:pos="5300" w:val="left"/>
              </w:tabs>
              <w:spacing w:line="414" w:lineRule="exact"/>
              <w:ind w:left="2152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2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900" w:val="left"/>
                <w:tab w:pos="5300" w:val="left"/>
              </w:tabs>
              <w:spacing w:line="414" w:lineRule="exact"/>
              <w:ind w:left="2152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1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900" w:val="left"/>
                <w:tab w:pos="5300" w:val="left"/>
              </w:tabs>
              <w:spacing w:line="414" w:lineRule="exact"/>
              <w:ind w:left="2152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EST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RAN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Z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7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-9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VICIOS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line="327" w:lineRule="exact" w:before="23"/>
        <w:ind w:left="163" w:right="-20" w:firstLine="0"/>
        <w:jc w:val="left"/>
        <w:rPr>
          <w:b w:val="0"/>
          <w:bCs w:val="0"/>
          <w:i w:val="0"/>
        </w:rPr>
      </w:pPr>
      <w:r>
        <w:rPr/>
        <w:pict>
          <v:group style="position:absolute;margin-left:15.58pt;margin-top:81.020844pt;width:105.5pt;height:53.54pt;mso-position-horizontal-relative:page;mso-position-vertical-relative:paragraph;z-index:-15170" coordorigin="312,1620" coordsize="2110,1071">
            <v:shape style="position:absolute;left:312;top:1620;width:2110;height:1071" coordorigin="312,1620" coordsize="2110,1071" path="m312,2691l2422,1620e" filled="f" stroked="t" strokeweight="1.1375pt" strokecolor="#000000">
              <v:path arrowok="t"/>
            </v:shape>
            <w10:wrap type="none"/>
          </v:group>
        </w:pict>
      </w:r>
      <w:r>
        <w:rPr>
          <w:i/>
          <w:spacing w:val="0"/>
          <w:w w:val="100"/>
        </w:rPr>
        <w:t>De</w:t>
      </w:r>
      <w:r>
        <w:rPr>
          <w:i/>
          <w:spacing w:val="81"/>
          <w:w w:val="100"/>
        </w:rPr>
        <w:t> </w:t>
      </w:r>
      <w:r>
        <w:rPr>
          <w:i/>
          <w:spacing w:val="0"/>
          <w:w w:val="100"/>
        </w:rPr>
        <w:t>MAYO/20</w:t>
      </w:r>
      <w:r>
        <w:rPr>
          <w:i/>
          <w:spacing w:val="-1"/>
          <w:w w:val="100"/>
        </w:rPr>
        <w:t>1</w:t>
      </w:r>
      <w:r>
        <w:rPr>
          <w:i/>
          <w:spacing w:val="0"/>
          <w:w w:val="100"/>
        </w:rPr>
        <w:t>1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0"/>
          <w:w w:val="100"/>
        </w:rPr>
        <w:t> </w:t>
      </w:r>
      <w:r>
        <w:rPr>
          <w:i/>
          <w:spacing w:val="1"/>
          <w:w w:val="100"/>
        </w:rPr>
        <w:t> </w:t>
      </w:r>
      <w:r>
        <w:rPr>
          <w:i/>
          <w:spacing w:val="0"/>
          <w:w w:val="100"/>
        </w:rPr>
        <w:t>A</w:t>
      </w:r>
      <w:r>
        <w:rPr>
          <w:i/>
          <w:spacing w:val="-2"/>
          <w:w w:val="100"/>
        </w:rPr>
        <w:t>B</w:t>
      </w:r>
      <w:r>
        <w:rPr>
          <w:i/>
          <w:spacing w:val="0"/>
          <w:w w:val="100"/>
        </w:rPr>
        <w:t>RIL</w:t>
      </w:r>
      <w:r>
        <w:rPr>
          <w:i/>
          <w:spacing w:val="1"/>
          <w:w w:val="100"/>
        </w:rPr>
        <w:t>/</w:t>
      </w:r>
      <w:r>
        <w:rPr>
          <w:i/>
          <w:spacing w:val="0"/>
          <w:w w:val="100"/>
        </w:rPr>
        <w:t>2</w:t>
      </w:r>
      <w:r>
        <w:rPr>
          <w:i/>
          <w:spacing w:val="-1"/>
          <w:w w:val="100"/>
        </w:rPr>
        <w:t>0</w:t>
      </w:r>
      <w:r>
        <w:rPr>
          <w:i/>
          <w:spacing w:val="0"/>
          <w:w w:val="100"/>
        </w:rPr>
        <w:t>12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352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69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headerReference w:type="default" r:id="rId6"/>
          <w:pgSz w:w="12240" w:h="20160"/>
          <w:pgMar w:header="2885" w:footer="0" w:top="4240" w:bottom="280" w:left="180" w:right="640"/>
        </w:sectPr>
      </w:pPr>
    </w:p>
    <w:p>
      <w:pPr>
        <w:spacing w:line="180" w:lineRule="exact" w:before="2"/>
        <w:rPr>
          <w:sz w:val="18"/>
          <w:szCs w:val="18"/>
        </w:rPr>
      </w:pPr>
      <w:r>
        <w:rPr/>
        <w:pict>
          <v:group style="position:absolute;margin-left:15.58pt;margin-top:274.25pt;width:105.5pt;height:53.54pt;mso-position-horizontal-relative:page;mso-position-vertical-relative:page;z-index:-15168" coordorigin="312,5485" coordsize="2110,1071">
            <v:shape style="position:absolute;left:312;top:5485;width:2110;height:1071" coordorigin="312,5485" coordsize="2110,1071" path="m312,6556l2422,5485e" filled="f" stroked="t" strokeweight="1.1375pt" strokecolor="#000000">
              <v:path arrowok="t"/>
            </v:shape>
            <w10:wrap type="none"/>
          </v:group>
        </w:pict>
      </w:r>
      <w:r>
        <w:rPr>
          <w:sz w:val="18"/>
          <w:szCs w:val="18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67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54.6775pt;mso-position-horizontal-relative:page;mso-position-vertical-relative:page;z-index:-15166" coordorigin="300,5500" coordsize="2133,1094"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54.6775pt;mso-position-horizontal-relative:page;mso-position-vertical-relative:page;z-index:-15165" coordorigin="300,5500" coordsize="2133,1094"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64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2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130" w:lineRule="exact" w:before="1"/>
        <w:rPr>
          <w:sz w:val="13"/>
          <w:szCs w:val="13"/>
        </w:rPr>
      </w:pPr>
      <w:r>
        <w:rPr/>
        <w:pict>
          <v:group style="position:absolute;margin-left:15.58pt;margin-top:271.730011pt;width:105.5pt;height:53.54pt;mso-position-horizontal-relative:page;mso-position-vertical-relative:page;z-index:-15163" coordorigin="312,5435" coordsize="2110,1071">
            <v:shape style="position:absolute;left:312;top:5435;width:2110;height:1071" coordorigin="312,5435" coordsize="2110,1071" path="m312,6505l2422,5435e" filled="f" stroked="t" strokeweight="1.137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338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ADM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IST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TIVOS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6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1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1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62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779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RSONAL</w:t>
            </w:r>
            <w:r>
              <w:rPr>
                <w:rFonts w:ascii="Arial" w:hAnsi="Arial" w:cs="Arial" w:eastAsia="Arial"/>
                <w:b/>
                <w:bCs/>
                <w:spacing w:val="21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61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779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RSONAL</w:t>
            </w:r>
            <w:r>
              <w:rPr>
                <w:rFonts w:ascii="Arial" w:hAnsi="Arial" w:cs="Arial" w:eastAsia="Arial"/>
                <w:b/>
                <w:bCs/>
                <w:spacing w:val="21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43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54.6775pt;mso-position-horizontal-relative:page;mso-position-vertical-relative:page;z-index:-15160" coordorigin="300,5500" coordsize="2133,1094"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779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RSONAL</w:t>
            </w:r>
            <w:r>
              <w:rPr>
                <w:rFonts w:ascii="Arial" w:hAnsi="Arial" w:cs="Arial" w:eastAsia="Arial"/>
                <w:b/>
                <w:bCs/>
                <w:spacing w:val="21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58pt;margin-top:275.570007pt;width:105.5pt;height:53.54pt;mso-position-horizontal-relative:page;mso-position-vertical-relative:page;z-index:-15159" coordorigin="312,5511" coordsize="2110,1071">
            <v:shape style="position:absolute;left:312;top:5511;width:2110;height:1071" coordorigin="312,5511" coordsize="2110,1071" path="m312,6582l2422,5511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779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RSONAL</w:t>
            </w:r>
            <w:r>
              <w:rPr>
                <w:rFonts w:ascii="Arial" w:hAnsi="Arial" w:cs="Arial" w:eastAsia="Arial"/>
                <w:b/>
                <w:bCs/>
                <w:spacing w:val="21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190" w:lineRule="exact" w:before="6"/>
        <w:rPr>
          <w:sz w:val="19"/>
          <w:szCs w:val="19"/>
        </w:rPr>
      </w:pPr>
      <w:r>
        <w:rPr/>
        <w:pict>
          <v:group style="position:absolute;margin-left:15.58pt;margin-top:274.970001pt;width:105.5pt;height:53.54pt;mso-position-horizontal-relative:page;mso-position-vertical-relative:page;z-index:-15158" coordorigin="312,5499" coordsize="2110,1071">
            <v:shape style="position:absolute;left:312;top:5499;width:2110;height:1071" coordorigin="312,5499" coordsize="2110,1071" path="m312,6570l2422,5499e" filled="f" stroked="t" strokeweight="1.1375pt" strokecolor="#000000">
              <v:path arrowok="t"/>
            </v:shape>
            <w10:wrap type="none"/>
          </v:group>
        </w:pict>
      </w:r>
      <w:r>
        <w:rPr>
          <w:sz w:val="19"/>
          <w:szCs w:val="19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174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CIALIZ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54.6775pt;mso-position-horizontal-relative:page;mso-position-vertical-relative:page;z-index:-15157" coordorigin="300,5500" coordsize="2133,1094"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174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CIALIZ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16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288" w:right="25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5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3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3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27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27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27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6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6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6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27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6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5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61.7575pt;mso-position-horizontal-relative:page;mso-position-vertical-relative:page;z-index:-15156" coordorigin="300,5500" coordsize="2133,1235">
            <v:group style="position:absolute;left:312;top:5511;width:2110;height:1212" coordorigin="312,5511" coordsize="2110,1212">
              <v:shape style="position:absolute;left:312;top:5511;width:2110;height:1212" coordorigin="312,5511" coordsize="2110,1212" path="m312,6724l2422,5511e" filled="f" stroked="t" strokeweight="1.1375pt" strokecolor="#000000">
                <v:path arrowok="t"/>
              </v:shape>
            </v:group>
            <v:group style="position:absolute;left:312;top:5511;width:2110;height:1212" coordorigin="312,5511" coordsize="2110,1212">
              <v:shape style="position:absolute;left:312;top:5511;width:2110;height:1212" coordorigin="312,5511" coordsize="2110,1212" path="m312,6724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4080" w:val="left"/>
              </w:tabs>
              <w:spacing w:line="414" w:lineRule="exact"/>
              <w:ind w:left="2174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/>
                <w:bCs/>
                <w:spacing w:val="-8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ECIALIZADO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566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70" w:lineRule="exact" w:before="1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60" w:lineRule="exact" w:before="6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before="76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790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95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64" w:lineRule="exact" w:before="10"/>
              <w:ind w:left="107" w:right="38" w:firstLine="216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64" w:right="129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30" w:lineRule="exact" w:before="3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64" w:lineRule="exact" w:before="10"/>
              <w:ind w:left="539" w:right="97" w:hanging="375"/>
              <w:jc w:val="left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67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7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7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7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7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7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7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5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8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 w:before="8"/>
        <w:rPr>
          <w:sz w:val="20"/>
          <w:szCs w:val="20"/>
        </w:rPr>
      </w:pPr>
      <w:r>
        <w:rPr/>
        <w:pict>
          <v:group style="position:absolute;margin-left:15.01125pt;margin-top:275.001251pt;width:106.6375pt;height:54.6775pt;mso-position-horizontal-relative:page;mso-position-vertical-relative:page;z-index:-15155" coordorigin="300,5500" coordsize="2133,1094"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v:group style="position:absolute;left:312;top:5511;width:2110;height:1071" coordorigin="312,5511" coordsize="2110,1071">
              <v:shape style="position:absolute;left:312;top:5511;width:2110;height:1071" coordorigin="312,5511" coordsize="2110,1071" path="m312,6582l2422,5511e" filled="f" stroked="t" strokeweight="1.1375pt" strokecolor="#000000">
                <v:path arrowok="t"/>
              </v:shape>
            </v:group>
            <w10:wrap type="none"/>
          </v:group>
        </w:pict>
      </w: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380" w:val="left"/>
                <w:tab w:pos="3800" w:val="left"/>
              </w:tabs>
              <w:spacing w:line="414" w:lineRule="exact"/>
              <w:ind w:left="124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ENO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82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-</w:t>
            </w:r>
            <w:r>
              <w:rPr>
                <w:rFonts w:ascii="Arial" w:hAnsi="Arial" w:cs="Arial" w:eastAsia="Arial"/>
                <w:b/>
                <w:bCs/>
                <w:spacing w:val="-99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36"/>
                <w:szCs w:val="36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RNADA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5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H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RAS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414" w:lineRule="exact"/>
              <w:ind w:left="2174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6"/>
                <w:szCs w:val="36"/>
              </w:rPr>
              <w:t>U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X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6"/>
                <w:szCs w:val="3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6"/>
                <w:szCs w:val="36"/>
              </w:rPr>
              <w:t>LIAR</w:t>
            </w:r>
            <w:r>
              <w:rPr>
                <w:rFonts w:ascii="Arial" w:hAnsi="Arial" w:cs="Arial" w:eastAsia="Arial"/>
                <w:b/>
                <w:bCs/>
                <w:spacing w:val="18"/>
                <w:w w:val="100"/>
                <w:sz w:val="36"/>
                <w:szCs w:val="3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P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36"/>
                <w:szCs w:val="3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CIALIZ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DO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2140" w:type="dxa"/>
            <w:vMerge w:val="restart"/>
            <w:tcBorders>
              <w:top w:val="single" w:sz="22" w:space="0" w:color="000000"/>
              <w:left w:val="single" w:sz="22" w:space="0" w:color="000000"/>
              <w:right w:val="nil" w:sz="6" w:space="0" w:color="auto"/>
            </w:tcBorders>
          </w:tcPr>
          <w:p>
            <w:pPr>
              <w:pStyle w:val="TableParagraph"/>
              <w:spacing w:line="100" w:lineRule="exact" w:before="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18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3"/>
                <w:w w:val="101"/>
                <w:sz w:val="25"/>
                <w:szCs w:val="25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ind w:left="0" w:right="26" w:firstLine="0"/>
              <w:jc w:val="righ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25"/>
                <w:szCs w:val="25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  <w:tc>
          <w:tcPr>
            <w:tcW w:w="9030" w:type="dxa"/>
            <w:gridSpan w:val="5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820" w:val="left"/>
              </w:tabs>
              <w:spacing w:line="414" w:lineRule="exact"/>
              <w:ind w:left="1890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17</w:t>
            </w:r>
            <w:r>
              <w:rPr>
                <w:rFonts w:ascii="Arial" w:hAnsi="Arial" w:cs="Arial" w:eastAsia="Arial"/>
                <w:b/>
                <w:bCs/>
                <w:spacing w:val="-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S: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ab/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B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687" w:hRule="exact"/>
        </w:trPr>
        <w:tc>
          <w:tcPr>
            <w:tcW w:w="2140" w:type="dxa"/>
            <w:vMerge/>
            <w:tcBorders>
              <w:left w:val="single" w:sz="22" w:space="0" w:color="000000"/>
              <w:bottom w:val="single" w:sz="2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30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BÁS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CO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8"/>
              <w:ind w:left="355" w:right="32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MUN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RAT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10" w:lineRule="exact" w:before="7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55" w:right="12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ANT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66" w:right="132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447" w:right="356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JUNIO/2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10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9"/>
              <w:ind w:left="130" w:right="9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94"/>
              <w:ind w:left="504" w:right="42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before="2"/>
              <w:ind w:left="181" w:right="-20" w:firstLine="0"/>
              <w:jc w:val="left"/>
              <w:rPr>
                <w:rFonts w:ascii="Arial" w:hAnsi="Arial" w:cs="Arial" w:eastAsia="Arial"/>
                <w:sz w:val="25"/>
                <w:szCs w:val="25"/>
              </w:rPr>
            </w:pP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25"/>
                <w:szCs w:val="25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-2"/>
                <w:w w:val="101"/>
                <w:sz w:val="25"/>
                <w:szCs w:val="25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-8"/>
                <w:w w:val="101"/>
                <w:sz w:val="25"/>
                <w:szCs w:val="25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0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820" w:right="78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0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0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880" w:right="847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71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57" w:right="724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7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44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44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290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3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3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9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636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val="328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32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245" w:lineRule="exact"/>
              <w:ind w:left="722" w:right="688" w:firstLine="0"/>
              <w:jc w:val="center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99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1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99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245" w:lineRule="exact"/>
              <w:ind w:left="172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2"/>
                <w:szCs w:val="22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2"/>
                <w:szCs w:val="22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170" w:lineRule="exact" w:before="1"/>
        <w:rPr>
          <w:sz w:val="17"/>
          <w:szCs w:val="17"/>
        </w:rPr>
      </w:pPr>
      <w:r>
        <w:rPr/>
        <w:pict>
          <v:group style="position:absolute;margin-left:14.295pt;margin-top:313.809998pt;width:106.925pt;height:48.06pt;mso-position-horizontal-relative:page;mso-position-vertical-relative:page;z-index:-15154" coordorigin="286,6276" coordsize="2139,961">
            <v:shape style="position:absolute;left:286;top:6276;width:2139;height:961" coordorigin="286,6276" coordsize="2139,961" path="m286,7237l2424,6276e" filled="f" stroked="t" strokeweight="1.1375pt" strokecolor="#000000">
              <v:path arrowok="t"/>
            </v:shape>
            <w10:wrap type="none"/>
          </v:group>
        </w:pict>
      </w: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2167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23º: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RM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DO</w:t>
            </w:r>
            <w:r>
              <w:rPr>
                <w:rFonts w:ascii="Arial" w:hAnsi="Arial" w:cs="Arial" w:eastAsia="Arial"/>
                <w:b/>
                <w:bCs/>
                <w:spacing w:val="-1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3"/>
                <w:szCs w:val="33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DRIER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</w:tc>
      </w:tr>
      <w:tr>
        <w:trPr>
          <w:trHeight w:val="1069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line="140" w:lineRule="exact" w:before="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80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94"/>
              <w:ind w:left="11" w:right="-72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94"/>
              <w:ind w:left="194" w:right="15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350" w:lineRule="exact" w:before="11"/>
              <w:ind w:left="623" w:right="589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ANT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4" w:right="139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3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1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540" w:right="461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75"/>
              <w:ind w:left="123" w:right="89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498" w:right="418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</w:tcPr>
          <w:p>
            <w:pPr>
              <w:pStyle w:val="TableParagraph"/>
              <w:spacing w:line="150" w:lineRule="exact" w:before="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51" w:right="-20" w:firstLine="0"/>
              <w:jc w:val="left"/>
              <w:rPr>
                <w:rFonts w:ascii="Arial Narrow" w:hAnsi="Arial Narrow" w:cs="Arial Narrow" w:eastAsia="Arial Narrow"/>
                <w:sz w:val="25"/>
                <w:szCs w:val="25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25"/>
                <w:szCs w:val="25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489" w:right="45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89" w:right="45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89" w:right="45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3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5.58pt;margin-top:300.739990pt;width:105.5pt;height:66.41pt;mso-position-horizontal-relative:page;mso-position-vertical-relative:page;z-index:-15153" coordorigin="312,6015" coordsize="2110,1328">
            <v:shape style="position:absolute;left:312;top:6015;width:2110;height:1328" coordorigin="312,6015" coordsize="2110,1328" path="m312,7343l2422,6015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5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2167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30º:</w:t>
            </w:r>
            <w:r>
              <w:rPr>
                <w:rFonts w:ascii="Arial" w:hAnsi="Arial" w:cs="Arial" w:eastAsia="Arial"/>
                <w:b/>
                <w:bCs/>
                <w:spacing w:val="83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J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33"/>
                <w:szCs w:val="33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74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"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"</w:t>
            </w:r>
            <w:r>
              <w:rPr>
                <w:rFonts w:ascii="Arial" w:hAnsi="Arial" w:cs="Arial" w:eastAsia="Arial"/>
                <w:b/>
                <w:bCs/>
                <w:spacing w:val="86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y</w:t>
            </w:r>
            <w:r>
              <w:rPr>
                <w:rFonts w:ascii="Arial" w:hAnsi="Arial" w:cs="Arial" w:eastAsia="Arial"/>
                <w:b/>
                <w:bCs/>
                <w:spacing w:val="86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"C"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</w:tc>
      </w:tr>
      <w:tr>
        <w:trPr>
          <w:trHeight w:val="1450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140" w:lineRule="exact" w:before="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86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before="21"/>
              <w:ind w:left="1165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71" w:right="36" w:firstLine="2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OBRE</w:t>
            </w:r>
            <w:r>
              <w:rPr>
                <w:rFonts w:ascii="Arial Narrow" w:hAnsi="Arial Narrow" w:cs="Arial Narrow" w:eastAsia="Arial Narrow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183" w:right="15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2"/>
              <w:ind w:left="229" w:right="197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MUN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RAT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55" w:right="12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spacing w:val="9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ANT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61" w:right="27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2"/>
              <w:ind w:left="107" w:right="75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MUN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RAT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36" w:right="103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RDO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J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25" w:right="-9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2"/>
              <w:ind w:left="63" w:right="3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MUN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RAT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100" w:right="67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RDO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J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40" w:lineRule="exact" w:before="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01" w:right="-20" w:firstLine="0"/>
              <w:jc w:val="left"/>
              <w:rPr>
                <w:rFonts w:ascii="Arial Narrow" w:hAnsi="Arial Narrow" w:cs="Arial Narrow" w:eastAsia="Arial Narrow"/>
                <w:sz w:val="29"/>
                <w:szCs w:val="29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9"/>
                <w:szCs w:val="29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9"/>
                <w:szCs w:val="29"/>
              </w:rPr>
              <w:t>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9"/>
                <w:szCs w:val="29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9"/>
                <w:szCs w:val="29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12" w:right="67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472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23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7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240" w:bottom="280" w:left="180" w:right="640"/>
        </w:sectPr>
      </w:pPr>
    </w:p>
    <w:p>
      <w:pPr>
        <w:spacing w:line="160" w:lineRule="exact" w:before="1"/>
        <w:rPr>
          <w:sz w:val="16"/>
          <w:szCs w:val="16"/>
        </w:rPr>
      </w:pPr>
      <w:r>
        <w:rPr/>
        <w:pict>
          <v:group style="position:absolute;margin-left:15.58pt;margin-top:300.739990pt;width:105.5pt;height:66.41pt;mso-position-horizontal-relative:page;mso-position-vertical-relative:page;z-index:-15152" coordorigin="312,6015" coordsize="2110,1328">
            <v:shape style="position:absolute;left:312;top:6015;width:2110;height:1328" coordorigin="312,6015" coordsize="2110,1328" path="m312,7343l2422,6015e" filled="f" stroked="t" strokeweight="1.137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490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8"/>
              <w:ind w:left="2987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30º:</w:t>
            </w:r>
            <w:r>
              <w:rPr>
                <w:rFonts w:ascii="Arial" w:hAnsi="Arial" w:cs="Arial" w:eastAsia="Arial"/>
                <w:b/>
                <w:bCs/>
                <w:spacing w:val="83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JEROS</w:t>
            </w:r>
            <w:r>
              <w:rPr>
                <w:rFonts w:ascii="Arial" w:hAnsi="Arial" w:cs="Arial" w:eastAsia="Arial"/>
                <w:b/>
                <w:bCs/>
                <w:spacing w:val="75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"B"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</w:tc>
      </w:tr>
      <w:tr>
        <w:trPr>
          <w:trHeight w:val="1450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140" w:lineRule="exact" w:before="7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86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before="21"/>
              <w:ind w:left="1165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71" w:right="36" w:firstLine="2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99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OBRE</w:t>
            </w:r>
            <w:r>
              <w:rPr>
                <w:rFonts w:ascii="Arial Narrow" w:hAnsi="Arial Narrow" w:cs="Arial Narrow" w:eastAsia="Arial Narrow"/>
                <w:b/>
                <w:bCs/>
                <w:spacing w:val="-8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183" w:right="150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3"/>
              <w:ind w:left="154" w:right="11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72" w:right="3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OS</w:t>
            </w:r>
            <w:r>
              <w:rPr>
                <w:rFonts w:ascii="Arial Narrow" w:hAnsi="Arial Narrow" w:cs="Arial Narrow" w:eastAsia="Arial Narrow"/>
                <w:b/>
                <w:bCs/>
                <w:spacing w:val="-10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ANTE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61" w:right="27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3"/>
              <w:ind w:left="31" w:right="-6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-13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0" w:right="27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C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20"/>
                <w:szCs w:val="20"/>
              </w:rPr>
              <w:t>D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37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J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371" w:lineRule="auto" w:before="75"/>
              <w:ind w:left="25" w:right="-9" w:firstLine="0"/>
              <w:jc w:val="center"/>
              <w:rPr>
                <w:rFonts w:ascii="Arial" w:hAnsi="Arial" w:cs="Arial" w:eastAsia="Arial"/>
                <w:sz w:val="20"/>
                <w:szCs w:val="20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DICI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20"/>
                <w:szCs w:val="20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0"/>
                <w:szCs w:val="20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-11"/>
                <w:w w:val="100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1"/>
                <w:w w:val="99"/>
                <w:sz w:val="20"/>
                <w:szCs w:val="20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BRE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4"/>
                <w:w w:val="99"/>
                <w:sz w:val="20"/>
                <w:szCs w:val="20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3"/>
                <w:w w:val="99"/>
                <w:sz w:val="20"/>
                <w:szCs w:val="20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before="22"/>
              <w:ind w:left="71" w:right="39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MUN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RAT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0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13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DE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98" w:right="66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RDO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8"/>
                <w:w w:val="100"/>
                <w:sz w:val="18"/>
                <w:szCs w:val="18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J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101"/>
                <w:sz w:val="18"/>
                <w:szCs w:val="18"/>
              </w:rPr>
              <w:t>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01" w:right="-20" w:firstLine="0"/>
              <w:jc w:val="left"/>
              <w:rPr>
                <w:rFonts w:ascii="Arial Narrow" w:hAnsi="Arial Narrow" w:cs="Arial Narrow" w:eastAsia="Arial Narrow"/>
                <w:sz w:val="29"/>
                <w:szCs w:val="29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9"/>
                <w:szCs w:val="29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9"/>
                <w:szCs w:val="29"/>
              </w:rPr>
              <w:t>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0"/>
                <w:sz w:val="29"/>
                <w:szCs w:val="29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9"/>
                <w:szCs w:val="29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871" w:right="83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698" w:right="66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98" w:right="66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98" w:right="66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98" w:right="66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98" w:right="66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48" w:right="71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662" w:right="62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397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246" w:right="-20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.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60" w:lineRule="exact" w:before="2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tabs>
          <w:tab w:pos="1980" w:val="left"/>
        </w:tabs>
        <w:spacing w:line="343" w:lineRule="auto" w:before="34"/>
        <w:ind w:left="1973" w:right="3482" w:hanging="1822"/>
        <w:jc w:val="left"/>
        <w:rPr>
          <w:b w:val="0"/>
          <w:bCs w:val="0"/>
        </w:rPr>
      </w:pPr>
      <w:r>
        <w:rPr>
          <w:spacing w:val="-1"/>
          <w:w w:val="100"/>
        </w:rPr>
        <w:t>S</w:t>
      </w:r>
      <w:r>
        <w:rPr>
          <w:spacing w:val="0"/>
          <w:w w:val="100"/>
        </w:rPr>
        <w:t>E</w:t>
      </w:r>
      <w:r>
        <w:rPr>
          <w:spacing w:val="52"/>
          <w:w w:val="100"/>
        </w:rPr>
        <w:t> 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DICI</w:t>
      </w:r>
      <w:r>
        <w:rPr>
          <w:spacing w:val="1"/>
          <w:w w:val="99"/>
        </w:rPr>
        <w:t>O</w:t>
      </w:r>
      <w:r>
        <w:rPr>
          <w:spacing w:val="0"/>
          <w:w w:val="99"/>
        </w:rPr>
        <w:t>N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RÁ</w:t>
      </w:r>
      <w:r>
        <w:rPr>
          <w:spacing w:val="0"/>
          <w:w w:val="100"/>
        </w:rPr>
        <w:tab/>
        <w:tab/>
      </w:r>
      <w:r>
        <w:rPr>
          <w:spacing w:val="-7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53"/>
          <w:w w:val="100"/>
        </w:rPr>
        <w:t> </w:t>
      </w:r>
      <w:r>
        <w:rPr>
          <w:spacing w:val="-1"/>
          <w:w w:val="100"/>
        </w:rPr>
        <w:t>"</w:t>
      </w:r>
      <w:r>
        <w:rPr>
          <w:spacing w:val="0"/>
          <w:w w:val="100"/>
        </w:rPr>
        <w:t>F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E</w:t>
      </w:r>
      <w:r>
        <w:rPr>
          <w:spacing w:val="-12"/>
          <w:w w:val="100"/>
        </w:rPr>
        <w:t> </w:t>
      </w:r>
      <w:r>
        <w:rPr>
          <w:spacing w:val="0"/>
          <w:w w:val="100"/>
        </w:rPr>
        <w:t>DE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J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"</w:t>
      </w:r>
      <w:r>
        <w:rPr>
          <w:spacing w:val="0"/>
          <w:w w:val="100"/>
        </w:rPr>
        <w:t> </w:t>
      </w:r>
      <w:r>
        <w:rPr>
          <w:spacing w:val="48"/>
          <w:w w:val="100"/>
        </w:rPr>
        <w:t> </w:t>
      </w:r>
      <w:r>
        <w:rPr>
          <w:spacing w:val="0"/>
          <w:w w:val="100"/>
        </w:rPr>
        <w:t>LA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A</w:t>
      </w:r>
      <w:r>
        <w:rPr>
          <w:spacing w:val="-13"/>
          <w:w w:val="100"/>
        </w:rPr>
        <w:t> </w:t>
      </w:r>
      <w:r>
        <w:rPr>
          <w:spacing w:val="0"/>
          <w:w w:val="100"/>
        </w:rPr>
        <w:t>DE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$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3</w:t>
      </w:r>
      <w:r>
        <w:rPr>
          <w:spacing w:val="-1"/>
          <w:w w:val="100"/>
        </w:rPr>
        <w:t>2</w:t>
      </w:r>
      <w:r>
        <w:rPr>
          <w:spacing w:val="0"/>
          <w:w w:val="100"/>
        </w:rPr>
        <w:t>0.-</w:t>
      </w:r>
      <w:r>
        <w:rPr>
          <w:spacing w:val="-5"/>
          <w:w w:val="100"/>
        </w:rPr>
        <w:t> 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U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S</w:t>
      </w:r>
      <w:r>
        <w:rPr>
          <w:spacing w:val="0"/>
          <w:w w:val="100"/>
        </w:rPr>
        <w:t> </w:t>
      </w:r>
      <w:r>
        <w:rPr>
          <w:spacing w:val="1"/>
          <w:w w:val="100"/>
        </w:rPr>
        <w:t>(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.</w:t>
      </w:r>
      <w:r>
        <w:rPr>
          <w:spacing w:val="-6"/>
          <w:w w:val="100"/>
        </w:rPr>
        <w:t> </w:t>
      </w:r>
      <w:r>
        <w:rPr>
          <w:spacing w:val="0"/>
          <w:w w:val="100"/>
        </w:rPr>
        <w:t>18º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CU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RDO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JUNI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/201</w:t>
      </w:r>
      <w:r>
        <w:rPr>
          <w:spacing w:val="-1"/>
          <w:w w:val="100"/>
        </w:rPr>
        <w:t>1</w:t>
      </w:r>
      <w:r>
        <w:rPr>
          <w:spacing w:val="0"/>
          <w:w w:val="100"/>
        </w:rPr>
        <w:t>)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"/>
        <w:spacing w:line="275" w:lineRule="auto"/>
        <w:ind w:left="1697" w:right="2214" w:hanging="1546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headerReference w:type="default" r:id="rId7"/>
          <w:pgSz w:w="12240" w:h="20160"/>
          <w:pgMar w:header="2885" w:footer="0" w:top="4360" w:bottom="280" w:left="180" w:right="640"/>
        </w:sectPr>
      </w:pPr>
    </w:p>
    <w:p>
      <w:pPr>
        <w:spacing w:line="130" w:lineRule="exact" w:before="10"/>
        <w:rPr>
          <w:sz w:val="13"/>
          <w:szCs w:val="13"/>
        </w:rPr>
      </w:pPr>
      <w:r>
        <w:rPr/>
        <w:pict>
          <v:group style="position:absolute;margin-left:15.58pt;margin-top:308.040009pt;width:105.8pt;height:46.82pt;mso-position-horizontal-relative:page;mso-position-vertical-relative:page;z-index:-15151" coordorigin="312,6161" coordsize="2116,936">
            <v:shape style="position:absolute;left:312;top:6161;width:2116;height:936" coordorigin="312,6161" coordsize="2116,936" path="m312,7097l2428,6161e" filled="f" stroked="t" strokeweight="1.1375pt" strokecolor="#000000">
              <v:path arrowok="t"/>
            </v:shape>
            <w10:wrap type="none"/>
          </v:group>
        </w:pict>
      </w: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845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0"/>
              <w:ind w:left="28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36º: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YUD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NTE</w:t>
            </w:r>
            <w:r>
              <w:rPr>
                <w:rFonts w:ascii="Arial" w:hAnsi="Arial" w:cs="Arial" w:eastAsia="Arial"/>
                <w:b/>
                <w:bCs/>
                <w:spacing w:val="-1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FER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  <w:p>
            <w:pPr>
              <w:pStyle w:val="TableParagraph"/>
              <w:spacing w:before="37"/>
              <w:ind w:left="23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ros.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100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del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emp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dor.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1385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line="150" w:lineRule="exact" w:before="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31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1" w:right="-72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94" w:right="15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65" w:right="63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525" w:right="43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RIOR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4" w:right="139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40" w:right="461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75"/>
              <w:ind w:left="123" w:right="89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95" w:right="41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50" w:lineRule="exact" w:before="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51" w:right="-20" w:firstLine="0"/>
              <w:jc w:val="left"/>
              <w:rPr>
                <w:rFonts w:ascii="Arial Narrow" w:hAnsi="Arial Narrow" w:cs="Arial Narrow" w:eastAsia="Arial Narrow"/>
                <w:sz w:val="25"/>
                <w:szCs w:val="25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25"/>
                <w:szCs w:val="25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360" w:bottom="280" w:left="180" w:right="640"/>
        </w:sectPr>
      </w:pPr>
    </w:p>
    <w:p>
      <w:pPr>
        <w:spacing w:line="200" w:lineRule="exact"/>
        <w:rPr>
          <w:sz w:val="20"/>
          <w:szCs w:val="20"/>
        </w:rPr>
      </w:pPr>
      <w:r>
        <w:rPr/>
        <w:pict>
          <v:group style="position:absolute;margin-left:15.731pt;margin-top:311.899994pt;width:106.189pt;height:54.07pt;mso-position-horizontal-relative:page;mso-position-vertical-relative:page;z-index:-15150" coordorigin="315,6238" coordsize="2124,1081">
            <v:shape style="position:absolute;left:315;top:6238;width:2124;height:1081" coordorigin="315,6238" coordsize="2124,1081" path="m315,7319l2438,6238e" filled="f" stroked="t" strokeweight="1.1375pt" strokecolor="#000000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spacing w:line="220" w:lineRule="exact" w:before="9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845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0"/>
              <w:ind w:left="28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36º: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YUD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NTE</w:t>
            </w:r>
            <w:r>
              <w:rPr>
                <w:rFonts w:ascii="Arial" w:hAnsi="Arial" w:cs="Arial" w:eastAsia="Arial"/>
                <w:b/>
                <w:bCs/>
                <w:spacing w:val="-1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FER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  <w:p>
            <w:pPr>
              <w:pStyle w:val="TableParagraph"/>
              <w:spacing w:before="37"/>
              <w:ind w:left="23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MÁS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100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1124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24" w:lineRule="exact"/>
              <w:ind w:left="349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line="150" w:lineRule="exact" w:before="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31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ÑO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1" w:right="-72" w:firstLine="0"/>
              <w:jc w:val="left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94" w:right="15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67" w:right="633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80" w:lineRule="exact" w:before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ind w:left="525" w:right="43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RIOR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4" w:right="139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100" w:lineRule="exact" w:before="2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540" w:right="461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75"/>
              <w:ind w:left="123" w:right="89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0"/>
                <w:sz w:val="20"/>
                <w:szCs w:val="20"/>
              </w:rPr>
              <w:t>NO</w:t>
            </w:r>
            <w:r>
              <w:rPr>
                <w:rFonts w:ascii="Arial Narrow" w:hAnsi="Arial Narrow" w:cs="Arial Narrow" w:eastAsia="Arial Narrow"/>
                <w:b/>
                <w:bCs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M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U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R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T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I</w:t>
            </w:r>
            <w:r>
              <w:rPr>
                <w:rFonts w:ascii="Arial Narrow" w:hAnsi="Arial Narrow" w:cs="Arial Narrow" w:eastAsia="Arial Narrow"/>
                <w:b/>
                <w:bCs/>
                <w:spacing w:val="-1"/>
                <w:w w:val="99"/>
                <w:sz w:val="20"/>
                <w:szCs w:val="20"/>
              </w:rPr>
              <w:t>V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O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495" w:right="415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50" w:lineRule="exact" w:before="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51" w:right="-20" w:firstLine="0"/>
              <w:jc w:val="left"/>
              <w:rPr>
                <w:rFonts w:ascii="Arial Narrow" w:hAnsi="Arial Narrow" w:cs="Arial Narrow" w:eastAsia="Arial Narrow"/>
                <w:sz w:val="25"/>
                <w:szCs w:val="25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25"/>
                <w:szCs w:val="25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pgSz w:w="12240" w:h="20160"/>
          <w:pgMar w:header="2885" w:footer="0" w:top="4360" w:bottom="280" w:left="180" w:right="640"/>
        </w:sectPr>
      </w:pPr>
    </w:p>
    <w:p>
      <w:pPr>
        <w:spacing w:line="110" w:lineRule="exact" w:before="8"/>
        <w:rPr>
          <w:sz w:val="11"/>
          <w:szCs w:val="11"/>
        </w:rPr>
      </w:pPr>
      <w:r>
        <w:rPr/>
        <w:pict>
          <v:group style="position:absolute;margin-left:15.58pt;margin-top:328.929993pt;width:106.34pt;height:48.06pt;mso-position-horizontal-relative:page;mso-position-vertical-relative:page;z-index:-15149" coordorigin="312,6579" coordsize="2127,961">
            <v:shape style="position:absolute;left:312;top:6579;width:2127;height:961" coordorigin="312,6579" coordsize="2127,961" path="m312,7540l2438,6579e" filled="f" stroked="t" strokeweight="1.1375pt" strokecolor="#000000">
              <v:path arrowok="t"/>
            </v:shape>
            <w10:wrap type="none"/>
          </v:group>
        </w:pict>
      </w: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845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0"/>
              <w:ind w:left="28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36º:</w:t>
            </w:r>
            <w:r>
              <w:rPr>
                <w:rFonts w:ascii="Arial" w:hAnsi="Arial" w:cs="Arial" w:eastAsia="Arial"/>
                <w:b/>
                <w:bCs/>
                <w:spacing w:val="83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FER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  <w:p>
            <w:pPr>
              <w:pStyle w:val="TableParagraph"/>
              <w:spacing w:before="37"/>
              <w:ind w:left="23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ros.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kms.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del</w:t>
            </w:r>
            <w:r>
              <w:rPr>
                <w:rFonts w:ascii="Arial" w:hAnsi="Arial" w:cs="Arial" w:eastAsia="Arial"/>
                <w:b/>
                <w:bCs/>
                <w:spacing w:val="2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emp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l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dor.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1069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25" w:lineRule="exact"/>
              <w:ind w:left="349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line="140" w:lineRule="exact" w:before="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165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3" w:right="-2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94" w:right="15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20" w:lineRule="exact" w:before="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65" w:right="63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25" w:right="43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RIOR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4" w:right="139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540" w:right="461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8" w:right="94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498" w:right="418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50" w:lineRule="exact" w:before="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51" w:right="-20" w:firstLine="0"/>
              <w:jc w:val="left"/>
              <w:rPr>
                <w:rFonts w:ascii="Arial Narrow" w:hAnsi="Arial Narrow" w:cs="Arial Narrow" w:eastAsia="Arial Narrow"/>
                <w:sz w:val="25"/>
                <w:szCs w:val="25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25"/>
                <w:szCs w:val="25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90" w:lineRule="exact" w:before="5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p>
      <w:pPr>
        <w:spacing w:after="0" w:line="275" w:lineRule="auto"/>
        <w:jc w:val="left"/>
        <w:sectPr>
          <w:headerReference w:type="default" r:id="rId8"/>
          <w:pgSz w:w="12240" w:h="20160"/>
          <w:pgMar w:header="2885" w:footer="0" w:top="4240" w:bottom="280" w:left="180" w:right="640"/>
        </w:sectPr>
      </w:pPr>
    </w:p>
    <w:p>
      <w:pPr>
        <w:spacing w:line="160" w:lineRule="exact" w:before="3"/>
        <w:rPr>
          <w:sz w:val="16"/>
          <w:szCs w:val="16"/>
        </w:rPr>
      </w:pPr>
      <w:r>
        <w:rPr/>
        <w:pict>
          <v:group style="position:absolute;margin-left:15.58pt;margin-top:311.170013pt;width:105.5pt;height:48.06pt;mso-position-horizontal-relative:page;mso-position-vertical-relative:page;z-index:-15148" coordorigin="312,6223" coordsize="2110,961">
            <v:shape style="position:absolute;left:312;top:6223;width:2110;height:961" coordorigin="312,6223" coordsize="2110,961" path="m312,7185l2422,6223e" filled="f" stroked="t" strokeweight="1.1375pt" strokecolor="#000000">
              <v:path arrowok="t"/>
            </v:shape>
            <w10:wrap type="none"/>
          </v:group>
        </w:pict>
      </w:r>
      <w:r>
        <w:rPr>
          <w:sz w:val="16"/>
          <w:szCs w:val="16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8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516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26"/>
              <w:ind w:left="3695" w:right="-20" w:firstLine="0"/>
              <w:jc w:val="left"/>
              <w:rPr>
                <w:rFonts w:ascii="Arial" w:hAnsi="Arial" w:cs="Arial" w:eastAsia="Arial"/>
                <w:sz w:val="36"/>
                <w:szCs w:val="3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D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ICI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36"/>
                <w:szCs w:val="36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36"/>
                <w:szCs w:val="3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36"/>
                <w:szCs w:val="36"/>
              </w:rPr>
              <w:t>L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6"/>
                <w:szCs w:val="36"/>
              </w:rPr>
            </w:r>
          </w:p>
        </w:tc>
      </w:tr>
      <w:tr>
        <w:trPr>
          <w:trHeight w:val="845" w:hRule="exact"/>
        </w:trPr>
        <w:tc>
          <w:tcPr>
            <w:tcW w:w="11170" w:type="dxa"/>
            <w:gridSpan w:val="6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30"/>
              <w:ind w:left="28" w:right="-20" w:firstLine="0"/>
              <w:jc w:val="left"/>
              <w:rPr>
                <w:rFonts w:ascii="Arial" w:hAnsi="Arial" w:cs="Arial" w:eastAsia="Arial"/>
                <w:sz w:val="33"/>
                <w:szCs w:val="33"/>
              </w:rPr>
            </w:pPr>
            <w:r>
              <w:rPr>
                <w:rFonts w:ascii="Arial" w:hAnsi="Arial" w:cs="Arial" w:eastAsia="Arial"/>
                <w:b/>
                <w:bCs/>
                <w:spacing w:val="-7"/>
                <w:w w:val="100"/>
                <w:sz w:val="33"/>
                <w:szCs w:val="33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RT.</w:t>
            </w:r>
            <w:r>
              <w:rPr>
                <w:rFonts w:ascii="Arial" w:hAnsi="Arial" w:cs="Arial" w:eastAsia="Arial"/>
                <w:b/>
                <w:bCs/>
                <w:spacing w:val="-8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36º:</w:t>
            </w:r>
            <w:r>
              <w:rPr>
                <w:rFonts w:ascii="Arial" w:hAnsi="Arial" w:cs="Arial" w:eastAsia="Arial"/>
                <w:b/>
                <w:bCs/>
                <w:spacing w:val="83"/>
                <w:w w:val="100"/>
                <w:sz w:val="33"/>
                <w:szCs w:val="33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CH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33"/>
                <w:szCs w:val="33"/>
              </w:rPr>
              <w:t>O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33"/>
                <w:szCs w:val="33"/>
              </w:rPr>
              <w:t>FER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33"/>
                <w:szCs w:val="33"/>
              </w:rPr>
            </w:r>
          </w:p>
          <w:p>
            <w:pPr>
              <w:pStyle w:val="TableParagraph"/>
              <w:spacing w:before="37"/>
              <w:ind w:left="23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MÁS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DE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100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k</w:t>
            </w: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s.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</w:tr>
      <w:tr>
        <w:trPr>
          <w:trHeight w:val="1069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line="324" w:lineRule="exact"/>
              <w:ind w:left="267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1"/>
                <w:w w:val="100"/>
                <w:sz w:val="29"/>
                <w:szCs w:val="29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ES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  <w:p>
            <w:pPr>
              <w:pStyle w:val="TableParagraph"/>
              <w:spacing w:line="140" w:lineRule="exact" w:before="6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84" w:right="-20" w:firstLine="0"/>
              <w:jc w:val="left"/>
              <w:rPr>
                <w:rFonts w:ascii="Arial" w:hAnsi="Arial" w:cs="Arial" w:eastAsia="Arial"/>
                <w:sz w:val="29"/>
                <w:szCs w:val="29"/>
              </w:rPr>
            </w:pPr>
            <w:r>
              <w:rPr>
                <w:rFonts w:ascii="Arial" w:hAnsi="Arial" w:cs="Arial" w:eastAsia="Arial"/>
                <w:b/>
                <w:bCs/>
                <w:spacing w:val="-6"/>
                <w:w w:val="100"/>
                <w:sz w:val="29"/>
                <w:szCs w:val="29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1"/>
                <w:w w:val="100"/>
                <w:sz w:val="29"/>
                <w:szCs w:val="29"/>
              </w:rPr>
              <w:t>Ñ</w:t>
            </w: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29"/>
                <w:szCs w:val="29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29"/>
                <w:szCs w:val="29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93" w:right="-20" w:firstLine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before="94"/>
              <w:ind w:left="194" w:right="15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8"/>
                <w:szCs w:val="18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4"/>
                <w:w w:val="100"/>
                <w:sz w:val="18"/>
                <w:szCs w:val="18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4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IVO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65" w:right="631" w:firstLine="0"/>
              <w:jc w:val="center"/>
              <w:rPr>
                <w:rFonts w:ascii="Arial Narrow" w:hAnsi="Arial Narrow" w:cs="Arial Narrow" w:eastAsia="Arial Narrow"/>
                <w:sz w:val="18"/>
                <w:szCs w:val="18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ACU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RD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18"/>
                <w:szCs w:val="18"/>
              </w:rPr>
              <w:t>O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ind w:left="525" w:right="439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5"/>
                <w:w w:val="101"/>
                <w:sz w:val="18"/>
                <w:szCs w:val="18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N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RIOR</w:t>
            </w:r>
            <w:r>
              <w:rPr>
                <w:rFonts w:ascii="Arial" w:hAnsi="Arial" w:cs="Arial" w:eastAsia="Arial"/>
                <w:b/>
                <w:bCs/>
                <w:spacing w:val="1"/>
                <w:w w:val="101"/>
                <w:sz w:val="18"/>
                <w:szCs w:val="18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S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74" w:right="139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540" w:right="461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  <w:shd w:val="clear" w:color="auto" w:fill="C0C0C0"/>
          </w:tcPr>
          <w:p>
            <w:pPr>
              <w:pStyle w:val="TableParagraph"/>
              <w:spacing w:line="110" w:lineRule="exact" w:before="3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28" w:right="94" w:firstLine="0"/>
              <w:jc w:val="center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bCs/>
                <w:spacing w:val="0"/>
                <w:w w:val="100"/>
                <w:sz w:val="16"/>
                <w:szCs w:val="16"/>
              </w:rPr>
              <w:t>NO</w:t>
            </w:r>
            <w:r>
              <w:rPr>
                <w:rFonts w:ascii="Arial" w:hAnsi="Arial" w:cs="Arial" w:eastAsia="Arial"/>
                <w:b/>
                <w:bCs/>
                <w:spacing w:val="6"/>
                <w:w w:val="100"/>
                <w:sz w:val="16"/>
                <w:szCs w:val="16"/>
              </w:rPr>
              <w:t> 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1"/>
                <w:w w:val="102"/>
                <w:sz w:val="16"/>
                <w:szCs w:val="16"/>
              </w:rPr>
              <w:t>M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UN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E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R</w:t>
            </w:r>
            <w:r>
              <w:rPr>
                <w:rFonts w:ascii="Arial" w:hAnsi="Arial" w:cs="Arial" w:eastAsia="Arial"/>
                <w:b/>
                <w:bCs/>
                <w:spacing w:val="-5"/>
                <w:w w:val="102"/>
                <w:sz w:val="16"/>
                <w:szCs w:val="16"/>
              </w:rPr>
              <w:t>A</w:t>
            </w:r>
            <w:r>
              <w:rPr>
                <w:rFonts w:ascii="Arial" w:hAnsi="Arial" w:cs="Arial" w:eastAsia="Arial"/>
                <w:b/>
                <w:bCs/>
                <w:spacing w:val="-4"/>
                <w:w w:val="102"/>
                <w:sz w:val="16"/>
                <w:szCs w:val="16"/>
              </w:rPr>
              <w:t>T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I</w:t>
            </w:r>
            <w:r>
              <w:rPr>
                <w:rFonts w:ascii="Arial" w:hAnsi="Arial" w:cs="Arial" w:eastAsia="Arial"/>
                <w:b/>
                <w:bCs/>
                <w:spacing w:val="-1"/>
                <w:w w:val="102"/>
                <w:sz w:val="16"/>
                <w:szCs w:val="16"/>
              </w:rPr>
              <w:t>V</w:t>
            </w:r>
            <w:r>
              <w:rPr>
                <w:rFonts w:ascii="Arial" w:hAnsi="Arial" w:cs="Arial" w:eastAsia="Arial"/>
                <w:b/>
                <w:bCs/>
                <w:spacing w:val="0"/>
                <w:w w:val="102"/>
                <w:sz w:val="16"/>
                <w:szCs w:val="16"/>
              </w:rPr>
              <w:t>O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498" w:right="418" w:firstLine="0"/>
              <w:jc w:val="center"/>
              <w:rPr>
                <w:rFonts w:ascii="Arial Narrow" w:hAnsi="Arial Narrow" w:cs="Arial Narrow" w:eastAsia="Arial Narrow"/>
                <w:sz w:val="20"/>
                <w:szCs w:val="20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JUNIO/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2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0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99"/>
                <w:sz w:val="20"/>
                <w:szCs w:val="20"/>
              </w:rPr>
              <w:t>1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0"/>
                <w:szCs w:val="20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line="150" w:lineRule="exact" w:before="8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251" w:right="-20" w:firstLine="0"/>
              <w:jc w:val="left"/>
              <w:rPr>
                <w:rFonts w:ascii="Arial Narrow" w:hAnsi="Arial Narrow" w:cs="Arial Narrow" w:eastAsia="Arial Narrow"/>
                <w:sz w:val="25"/>
                <w:szCs w:val="25"/>
              </w:rPr>
            </w:pP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TOT</w:t>
            </w:r>
            <w:r>
              <w:rPr>
                <w:rFonts w:ascii="Arial Narrow" w:hAnsi="Arial Narrow" w:cs="Arial Narrow" w:eastAsia="Arial Narrow"/>
                <w:b/>
                <w:bCs/>
                <w:spacing w:val="1"/>
                <w:w w:val="101"/>
                <w:sz w:val="25"/>
                <w:szCs w:val="25"/>
              </w:rPr>
              <w:t>A</w:t>
            </w:r>
            <w:r>
              <w:rPr>
                <w:rFonts w:ascii="Arial Narrow" w:hAnsi="Arial Narrow" w:cs="Arial Narrow" w:eastAsia="Arial Narrow"/>
                <w:b/>
                <w:bCs/>
                <w:spacing w:val="0"/>
                <w:w w:val="101"/>
                <w:sz w:val="25"/>
                <w:szCs w:val="25"/>
              </w:rPr>
              <w:t>L</w:t>
            </w:r>
            <w:r>
              <w:rPr>
                <w:rFonts w:ascii="Arial Narrow" w:hAnsi="Arial Narrow" w:cs="Arial Narrow" w:eastAsia="Arial Narrow"/>
                <w:b w:val="0"/>
                <w:bCs w:val="0"/>
                <w:spacing w:val="0"/>
                <w:w w:val="100"/>
                <w:sz w:val="25"/>
                <w:szCs w:val="25"/>
              </w:rPr>
            </w:r>
          </w:p>
        </w:tc>
      </w:tr>
      <w:tr>
        <w:trPr>
          <w:trHeight w:val="356" w:hRule="exact"/>
        </w:trPr>
        <w:tc>
          <w:tcPr>
            <w:tcW w:w="2140" w:type="dxa"/>
            <w:tcBorders>
              <w:top w:val="single" w:sz="22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23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AYO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60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22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60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UN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921" w:right="883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6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AG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10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5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SEP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5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UBRE</w:t>
            </w:r>
            <w:r>
              <w:rPr>
                <w:rFonts w:ascii="Arial" w:hAnsi="Arial" w:cs="Arial" w:eastAsia="Arial"/>
                <w:b/>
                <w:bCs/>
                <w:i/>
                <w:spacing w:val="-1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NO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V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4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99" w:right="761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8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D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BRE</w:t>
            </w:r>
            <w:r>
              <w:rPr>
                <w:rFonts w:ascii="Arial" w:hAnsi="Arial" w:cs="Arial" w:eastAsia="Arial"/>
                <w:b/>
                <w:bCs/>
                <w:i/>
                <w:spacing w:val="-13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ENERO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4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EBRERO</w:t>
            </w:r>
            <w:r>
              <w:rPr>
                <w:rFonts w:ascii="Arial" w:hAnsi="Arial" w:cs="Arial" w:eastAsia="Arial"/>
                <w:b/>
                <w:bCs/>
                <w:i/>
                <w:spacing w:val="-11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6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6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3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-7"/>
                <w:w w:val="100"/>
                <w:sz w:val="22"/>
                <w:szCs w:val="22"/>
              </w:rPr>
              <w:t>M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AR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Z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ascii="Arial" w:hAnsi="Arial" w:cs="Arial" w:eastAsia="Arial"/>
                <w:b/>
                <w:bCs/>
                <w:i/>
                <w:spacing w:val="-8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3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6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1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7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  <w:tr>
        <w:trPr>
          <w:trHeight w:val="342" w:hRule="exact"/>
        </w:trPr>
        <w:tc>
          <w:tcPr>
            <w:tcW w:w="2140" w:type="dxa"/>
            <w:tcBorders>
              <w:top w:val="single" w:sz="15" w:space="0" w:color="000000"/>
              <w:left w:val="single" w:sz="22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18"/>
              <w:ind w:left="73" w:right="-20" w:firstLine="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ABR</w:t>
            </w:r>
            <w:r>
              <w:rPr>
                <w:rFonts w:ascii="Arial" w:hAnsi="Arial" w:cs="Arial" w:eastAsia="Arial"/>
                <w:b/>
                <w:bCs/>
                <w:i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ascii="Arial" w:hAnsi="Arial" w:cs="Arial" w:eastAsia="Arial"/>
                <w:b/>
                <w:bCs/>
                <w:i/>
                <w:spacing w:val="52"/>
                <w:w w:val="100"/>
                <w:sz w:val="22"/>
                <w:szCs w:val="22"/>
              </w:rPr>
              <w:t> 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0</w:t>
            </w:r>
            <w:r>
              <w:rPr>
                <w:rFonts w:ascii="Arial" w:hAnsi="Arial" w:cs="Arial" w:eastAsia="Arial"/>
                <w:b/>
                <w:bCs/>
                <w:i/>
                <w:spacing w:val="1"/>
                <w:w w:val="100"/>
                <w:sz w:val="22"/>
                <w:szCs w:val="22"/>
              </w:rPr>
              <w:t>1</w:t>
            </w:r>
            <w:r>
              <w:rPr>
                <w:rFonts w:ascii="Arial" w:hAnsi="Arial" w:cs="Arial" w:eastAsia="Arial"/>
                <w:b/>
                <w:bCs/>
                <w:i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ascii="Arial" w:hAnsi="Arial" w:cs="Arial" w:eastAsia="Arial"/>
                <w:b w:val="0"/>
                <w:bCs w:val="0"/>
                <w:i w:val="0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1522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539" w:right="504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2283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2038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/>
          </w:p>
        </w:tc>
        <w:tc>
          <w:tcPr>
            <w:tcW w:w="1966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15" w:space="0" w:color="000000"/>
            </w:tcBorders>
          </w:tcPr>
          <w:p>
            <w:pPr>
              <w:pStyle w:val="TableParagraph"/>
              <w:spacing w:before="55"/>
              <w:ind w:left="763" w:right="725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 w:val="0"/>
                <w:bCs w:val="0"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  <w:tc>
          <w:tcPr>
            <w:tcW w:w="1221" w:type="dxa"/>
            <w:tcBorders>
              <w:top w:val="single" w:sz="15" w:space="0" w:color="000000"/>
              <w:left w:val="single" w:sz="15" w:space="0" w:color="000000"/>
              <w:bottom w:val="single" w:sz="22" w:space="0" w:color="000000"/>
              <w:right w:val="single" w:sz="22" w:space="0" w:color="000000"/>
            </w:tcBorders>
            <w:shd w:val="clear" w:color="auto" w:fill="C0C0C0"/>
          </w:tcPr>
          <w:p>
            <w:pPr>
              <w:pStyle w:val="TableParagraph"/>
              <w:spacing w:before="55"/>
              <w:ind w:left="388" w:right="340" w:firstLine="0"/>
              <w:jc w:val="center"/>
              <w:rPr>
                <w:rFonts w:ascii="Arial" w:hAnsi="Arial" w:cs="Arial" w:eastAsia="Arial"/>
                <w:sz w:val="18"/>
                <w:szCs w:val="18"/>
              </w:rPr>
            </w:pP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0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,</w:t>
            </w:r>
            <w:r>
              <w:rPr>
                <w:rFonts w:ascii="Arial" w:hAnsi="Arial" w:cs="Arial" w:eastAsia="Arial"/>
                <w:b/>
                <w:bCs/>
                <w:spacing w:val="-1"/>
                <w:w w:val="101"/>
                <w:sz w:val="18"/>
                <w:szCs w:val="18"/>
              </w:rPr>
              <w:t>4</w:t>
            </w:r>
            <w:r>
              <w:rPr>
                <w:rFonts w:ascii="Arial" w:hAnsi="Arial" w:cs="Arial" w:eastAsia="Arial"/>
                <w:b/>
                <w:bCs/>
                <w:spacing w:val="0"/>
                <w:w w:val="101"/>
                <w:sz w:val="18"/>
                <w:szCs w:val="18"/>
              </w:rPr>
              <w:t>9</w:t>
            </w:r>
            <w:r>
              <w:rPr>
                <w:rFonts w:ascii="Arial" w:hAnsi="Arial" w:cs="Arial" w:eastAsia="Arial"/>
                <w:b w:val="0"/>
                <w:bCs w:val="0"/>
                <w:spacing w:val="0"/>
                <w:w w:val="100"/>
                <w:sz w:val="18"/>
                <w:szCs w:val="18"/>
              </w:rPr>
            </w:r>
          </w:p>
        </w:tc>
      </w:tr>
    </w:tbl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"/>
        <w:spacing w:line="275" w:lineRule="auto" w:before="34"/>
        <w:ind w:left="1642" w:right="2270" w:hanging="1490"/>
        <w:jc w:val="left"/>
        <w:rPr>
          <w:b w:val="0"/>
          <w:bCs w:val="0"/>
        </w:rPr>
      </w:pPr>
      <w:r>
        <w:rPr>
          <w:spacing w:val="-1"/>
          <w:w w:val="100"/>
        </w:rPr>
        <w:t>P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S</w:t>
      </w:r>
      <w:r>
        <w:rPr>
          <w:spacing w:val="4"/>
          <w:w w:val="100"/>
        </w:rPr>
        <w:t>M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:</w:t>
      </w:r>
      <w:r>
        <w:rPr>
          <w:spacing w:val="-15"/>
          <w:w w:val="100"/>
        </w:rPr>
        <w:t> </w:t>
      </w:r>
      <w:r>
        <w:rPr>
          <w:spacing w:val="0"/>
          <w:w w:val="100"/>
        </w:rPr>
        <w:t>L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CIFR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8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y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NO</w:t>
      </w:r>
      <w:r>
        <w:rPr>
          <w:spacing w:val="-2"/>
          <w:w w:val="100"/>
        </w:rPr>
        <w:t> </w:t>
      </w:r>
      <w:r>
        <w:rPr>
          <w:spacing w:val="0"/>
          <w:w w:val="100"/>
        </w:rPr>
        <w:t>R</w:t>
      </w:r>
      <w:r>
        <w:rPr>
          <w:spacing w:val="-1"/>
          <w:w w:val="100"/>
        </w:rPr>
        <w:t>E</w:t>
      </w:r>
      <w:r>
        <w:rPr>
          <w:spacing w:val="4"/>
          <w:w w:val="100"/>
        </w:rPr>
        <w:t>M</w:t>
      </w:r>
      <w:r>
        <w:rPr>
          <w:spacing w:val="0"/>
          <w:w w:val="100"/>
        </w:rPr>
        <w:t>UNER</w:t>
      </w:r>
      <w:r>
        <w:rPr>
          <w:spacing w:val="-7"/>
          <w:w w:val="100"/>
        </w:rPr>
        <w:t>A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I</w:t>
      </w:r>
      <w:r>
        <w:rPr>
          <w:spacing w:val="-1"/>
          <w:w w:val="100"/>
        </w:rPr>
        <w:t>V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8"/>
          <w:w w:val="100"/>
        </w:rPr>
        <w:t> </w:t>
      </w:r>
      <w:r>
        <w:rPr>
          <w:spacing w:val="0"/>
          <w:w w:val="100"/>
        </w:rPr>
        <w:t>D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B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-7"/>
          <w:w w:val="100"/>
        </w:rPr>
        <w:t>Á</w:t>
      </w:r>
      <w:r>
        <w:rPr>
          <w:spacing w:val="0"/>
          <w:w w:val="100"/>
        </w:rPr>
        <w:t>N</w:t>
      </w:r>
      <w:r>
        <w:rPr>
          <w:spacing w:val="-10"/>
          <w:w w:val="100"/>
        </w:rPr>
        <w:t> </w:t>
      </w:r>
      <w:r>
        <w:rPr>
          <w:spacing w:val="-1"/>
          <w:w w:val="100"/>
        </w:rPr>
        <w:t>S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R</w:t>
      </w:r>
      <w:r>
        <w:rPr>
          <w:spacing w:val="0"/>
          <w:w w:val="100"/>
        </w:rPr>
        <w:t> </w:t>
      </w:r>
      <w:r>
        <w:rPr>
          <w:spacing w:val="0"/>
          <w:w w:val="100"/>
        </w:rPr>
        <w:t>INCRE</w:t>
      </w:r>
      <w:r>
        <w:rPr>
          <w:spacing w:val="4"/>
          <w:w w:val="100"/>
        </w:rPr>
        <w:t>M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D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S</w:t>
      </w:r>
      <w:r>
        <w:rPr>
          <w:spacing w:val="-19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</w:t>
      </w:r>
      <w:r>
        <w:rPr>
          <w:spacing w:val="50"/>
          <w:w w:val="100"/>
        </w:rPr>
        <w:t> </w:t>
      </w:r>
      <w:r>
        <w:rPr>
          <w:spacing w:val="1"/>
          <w:w w:val="100"/>
        </w:rPr>
        <w:t>L</w:t>
      </w:r>
      <w:r>
        <w:rPr>
          <w:spacing w:val="0"/>
          <w:w w:val="100"/>
        </w:rPr>
        <w:t>A</w:t>
      </w:r>
      <w:r>
        <w:rPr>
          <w:spacing w:val="45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-1"/>
          <w:w w:val="100"/>
        </w:rPr>
        <w:t>S</w:t>
      </w:r>
      <w:r>
        <w:rPr>
          <w:spacing w:val="0"/>
          <w:w w:val="100"/>
        </w:rPr>
        <w:t>I</w:t>
      </w:r>
      <w:r>
        <w:rPr>
          <w:spacing w:val="1"/>
          <w:w w:val="100"/>
        </w:rPr>
        <w:t>G</w:t>
      </w:r>
      <w:r>
        <w:rPr>
          <w:spacing w:val="0"/>
          <w:w w:val="100"/>
        </w:rPr>
        <w:t>N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CI</w:t>
      </w:r>
      <w:r>
        <w:rPr>
          <w:spacing w:val="1"/>
          <w:w w:val="100"/>
        </w:rPr>
        <w:t>Ó</w:t>
      </w:r>
      <w:r>
        <w:rPr>
          <w:spacing w:val="0"/>
          <w:w w:val="100"/>
        </w:rPr>
        <w:t>N</w:t>
      </w:r>
      <w:r>
        <w:rPr>
          <w:spacing w:val="42"/>
          <w:w w:val="100"/>
        </w:rPr>
        <w:t> </w:t>
      </w:r>
      <w:r>
        <w:rPr>
          <w:spacing w:val="0"/>
          <w:w w:val="99"/>
        </w:rPr>
        <w:t>C</w:t>
      </w:r>
      <w:r>
        <w:rPr>
          <w:spacing w:val="1"/>
          <w:w w:val="99"/>
        </w:rPr>
        <w:t>O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P</w:t>
      </w:r>
      <w:r>
        <w:rPr>
          <w:spacing w:val="0"/>
          <w:w w:val="99"/>
        </w:rPr>
        <w:t>L</w:t>
      </w:r>
      <w:r>
        <w:rPr>
          <w:spacing w:val="-1"/>
          <w:w w:val="99"/>
        </w:rPr>
        <w:t>E</w:t>
      </w:r>
      <w:r>
        <w:rPr>
          <w:spacing w:val="4"/>
          <w:w w:val="99"/>
        </w:rPr>
        <w:t>M</w:t>
      </w:r>
      <w:r>
        <w:rPr>
          <w:spacing w:val="-1"/>
          <w:w w:val="99"/>
        </w:rPr>
        <w:t>E</w:t>
      </w:r>
      <w:r>
        <w:rPr>
          <w:spacing w:val="0"/>
          <w:w w:val="99"/>
        </w:rPr>
        <w:t>N</w:t>
      </w:r>
      <w:r>
        <w:rPr>
          <w:spacing w:val="3"/>
          <w:w w:val="99"/>
        </w:rPr>
        <w:t>T</w:t>
      </w:r>
      <w:r>
        <w:rPr>
          <w:spacing w:val="-7"/>
          <w:w w:val="99"/>
        </w:rPr>
        <w:t>A</w:t>
      </w:r>
      <w:r>
        <w:rPr>
          <w:spacing w:val="0"/>
          <w:w w:val="99"/>
        </w:rPr>
        <w:t>RIA</w:t>
      </w:r>
      <w:r>
        <w:rPr>
          <w:spacing w:val="-6"/>
          <w:w w:val="99"/>
        </w:rPr>
        <w:t> </w:t>
      </w:r>
      <w:r>
        <w:rPr>
          <w:spacing w:val="-1"/>
          <w:w w:val="100"/>
        </w:rPr>
        <w:t>E</w:t>
      </w:r>
      <w:r>
        <w:rPr>
          <w:spacing w:val="-1"/>
          <w:w w:val="100"/>
        </w:rPr>
        <w:t>S</w:t>
      </w:r>
      <w:r>
        <w:rPr>
          <w:spacing w:val="3"/>
          <w:w w:val="100"/>
        </w:rPr>
        <w:t>T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B</w:t>
      </w:r>
      <w:r>
        <w:rPr>
          <w:spacing w:val="1"/>
          <w:w w:val="100"/>
        </w:rPr>
        <w:t>L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CIDA</w:t>
      </w:r>
      <w:r>
        <w:rPr>
          <w:spacing w:val="0"/>
          <w:w w:val="100"/>
        </w:rPr>
        <w:t> </w:t>
      </w:r>
      <w:r>
        <w:rPr>
          <w:spacing w:val="-1"/>
          <w:w w:val="100"/>
        </w:rPr>
        <w:t>P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R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EL</w:t>
      </w:r>
      <w:r>
        <w:rPr>
          <w:spacing w:val="-4"/>
          <w:w w:val="100"/>
        </w:rPr>
        <w:t> </w:t>
      </w:r>
      <w:r>
        <w:rPr>
          <w:spacing w:val="-7"/>
          <w:w w:val="100"/>
        </w:rPr>
        <w:t>A</w:t>
      </w:r>
      <w:r>
        <w:rPr>
          <w:spacing w:val="0"/>
          <w:w w:val="100"/>
        </w:rPr>
        <w:t>R</w:t>
      </w:r>
      <w:r>
        <w:rPr>
          <w:spacing w:val="3"/>
          <w:w w:val="100"/>
        </w:rPr>
        <w:t>T</w:t>
      </w:r>
      <w:r>
        <w:rPr>
          <w:spacing w:val="0"/>
          <w:w w:val="100"/>
        </w:rPr>
        <w:t>ÍCULO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40º</w:t>
      </w:r>
      <w:r>
        <w:rPr>
          <w:spacing w:val="-4"/>
          <w:w w:val="100"/>
        </w:rPr>
        <w:t> </w:t>
      </w:r>
      <w:r>
        <w:rPr>
          <w:spacing w:val="0"/>
          <w:w w:val="100"/>
        </w:rPr>
        <w:t>DEL</w:t>
      </w:r>
      <w:r>
        <w:rPr>
          <w:spacing w:val="-5"/>
          <w:w w:val="100"/>
        </w:rPr>
        <w:t> </w:t>
      </w:r>
      <w:r>
        <w:rPr>
          <w:spacing w:val="0"/>
          <w:w w:val="100"/>
        </w:rPr>
        <w:t>C</w:t>
      </w:r>
      <w:r>
        <w:rPr>
          <w:spacing w:val="1"/>
          <w:w w:val="100"/>
        </w:rPr>
        <w:t>O</w:t>
      </w:r>
      <w:r>
        <w:rPr>
          <w:spacing w:val="0"/>
          <w:w w:val="100"/>
        </w:rPr>
        <w:t>NV</w:t>
      </w:r>
      <w:r>
        <w:rPr>
          <w:spacing w:val="-1"/>
          <w:w w:val="100"/>
        </w:rPr>
        <w:t>E</w:t>
      </w:r>
      <w:r>
        <w:rPr>
          <w:spacing w:val="0"/>
          <w:w w:val="100"/>
        </w:rPr>
        <w:t>NIO</w:t>
      </w:r>
      <w:r>
        <w:rPr>
          <w:spacing w:val="-10"/>
          <w:w w:val="100"/>
        </w:rPr>
        <w:t> </w:t>
      </w:r>
      <w:r>
        <w:rPr>
          <w:spacing w:val="0"/>
          <w:w w:val="100"/>
        </w:rPr>
        <w:t>Nº</w:t>
      </w:r>
      <w:r>
        <w:rPr>
          <w:spacing w:val="-3"/>
          <w:w w:val="100"/>
        </w:rPr>
        <w:t> </w:t>
      </w:r>
      <w:r>
        <w:rPr>
          <w:spacing w:val="0"/>
          <w:w w:val="100"/>
        </w:rPr>
        <w:t>13</w:t>
      </w:r>
      <w:r>
        <w:rPr>
          <w:spacing w:val="-1"/>
          <w:w w:val="100"/>
        </w:rPr>
        <w:t>0</w:t>
      </w:r>
      <w:r>
        <w:rPr>
          <w:spacing w:val="0"/>
          <w:w w:val="100"/>
        </w:rPr>
        <w:t>/75.</w:t>
      </w:r>
      <w:r>
        <w:rPr>
          <w:b w:val="0"/>
          <w:bCs w:val="0"/>
          <w:spacing w:val="0"/>
          <w:w w:val="100"/>
        </w:rPr>
      </w:r>
    </w:p>
    <w:sectPr>
      <w:pgSz w:w="12240" w:h="20160"/>
      <w:pgMar w:header="2885" w:footer="0" w:top="4240" w:bottom="280" w:left="1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.16pt;margin-top:143.254227pt;width:397.858779pt;height:34.28pt;mso-position-horizontal-relative:page;mso-position-vertical-relative:page;z-index:-15201" type="#_x0000_t202" filled="f" stroked="f">
          <v:textbox inset="0,0,0,0">
            <w:txbxContent>
              <w:p>
                <w:pPr>
                  <w:spacing w:line="317" w:lineRule="exact"/>
                  <w:ind w:left="20" w:right="-20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ECYS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-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RIA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TOS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LES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  <w:p>
                <w:pPr>
                  <w:spacing w:before="21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REMU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ER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CIO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3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7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PL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COMER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IO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6.16pt;margin-top:143.254227pt;width:397.858779pt;height:34.28pt;mso-position-horizontal-relative:page;mso-position-vertical-relative:page;z-index:-15200" type="#_x0000_t202" filled="f" stroked="f">
          <v:textbox inset="0,0,0,0">
            <w:txbxContent>
              <w:p>
                <w:pPr>
                  <w:spacing w:line="317" w:lineRule="exact"/>
                  <w:ind w:left="20" w:right="-20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ECYS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-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RIA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TOS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LES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  <w:p>
                <w:pPr>
                  <w:spacing w:before="21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REMU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ER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CIO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3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7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PL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COMER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IO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6.16pt;margin-top:196.534225pt;width:213.33861pt;height:16.52pt;mso-position-horizontal-relative:page;mso-position-vertical-relative:page;z-index:-15199" type="#_x0000_t202" filled="f" stroked="f">
          <v:textbox inset="0,0,0,0">
            <w:txbxContent>
              <w:p>
                <w:pPr>
                  <w:spacing w:line="317" w:lineRule="exact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8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MAYO/20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2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RIL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/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2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i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6.16pt;margin-top:143.254227pt;width:397.858779pt;height:34.28pt;mso-position-horizontal-relative:page;mso-position-vertical-relative:page;z-index:-15198" type="#_x0000_t202" filled="f" stroked="f">
          <v:textbox inset="0,0,0,0">
            <w:txbxContent>
              <w:p>
                <w:pPr>
                  <w:spacing w:line="317" w:lineRule="exact"/>
                  <w:ind w:left="20" w:right="-20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ECYS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-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RIA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TOS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LES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  <w:p>
                <w:pPr>
                  <w:spacing w:before="21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REMU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ER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CIO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3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7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PL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COMER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IO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6.16pt;margin-top:196.534225pt;width:213.33861pt;height:16.52pt;mso-position-horizontal-relative:page;mso-position-vertical-relative:page;z-index:-15197" type="#_x0000_t202" filled="f" stroked="f">
          <v:textbox inset="0,0,0,0">
            <w:txbxContent>
              <w:p>
                <w:pPr>
                  <w:spacing w:line="317" w:lineRule="exact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8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MAYO/20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2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RIL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/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2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i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16.16pt;margin-top:143.254227pt;width:397.858779pt;height:34.28pt;mso-position-horizontal-relative:page;mso-position-vertical-relative:page;z-index:-15196" type="#_x0000_t202" filled="f" stroked="f">
          <v:textbox inset="0,0,0,0">
            <w:txbxContent>
              <w:p>
                <w:pPr>
                  <w:spacing w:line="317" w:lineRule="exact"/>
                  <w:ind w:left="20" w:right="-20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F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ECYS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-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-2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ET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RIA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TOS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</w:t>
                </w:r>
                <w:r>
                  <w:rPr>
                    <w:rFonts w:ascii="Arial" w:hAnsi="Arial" w:cs="Arial" w:eastAsia="Arial"/>
                    <w:b/>
                    <w:bCs/>
                    <w:spacing w:val="-7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LES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  <w:p>
                <w:pPr>
                  <w:spacing w:before="21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REMU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ER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CIO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N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ES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3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</w:t>
                </w:r>
                <w:r>
                  <w:rPr>
                    <w:rFonts w:ascii="Arial" w:hAnsi="Arial" w:cs="Arial" w:eastAsia="Arial"/>
                    <w:b/>
                    <w:bCs/>
                    <w:spacing w:val="-5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RA</w:t>
                </w:r>
                <w:r>
                  <w:rPr>
                    <w:rFonts w:ascii="Arial" w:hAnsi="Arial" w:cs="Arial" w:eastAsia="Arial"/>
                    <w:b/>
                    <w:bCs/>
                    <w:spacing w:val="76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M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PL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E</w:t>
                </w:r>
                <w:r>
                  <w:rPr>
                    <w:rFonts w:ascii="Arial" w:hAnsi="Arial" w:cs="Arial" w:eastAsia="Arial"/>
                    <w:b/>
                    <w:bCs/>
                    <w:spacing w:val="-6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O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S</w:t>
                </w:r>
                <w:r>
                  <w:rPr>
                    <w:rFonts w:ascii="Arial" w:hAnsi="Arial" w:cs="Arial" w:eastAsia="Arial"/>
                    <w:b/>
                    <w:bCs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COMER</w:t>
                </w:r>
                <w:r>
                  <w:rPr>
                    <w:rFonts w:ascii="Arial" w:hAnsi="Arial" w:cs="Arial" w:eastAsia="Arial"/>
                    <w:b/>
                    <w:bCs/>
                    <w:spacing w:val="-1"/>
                    <w:w w:val="100"/>
                    <w:sz w:val="29"/>
                    <w:szCs w:val="29"/>
                  </w:rPr>
                  <w:t>C</w:t>
                </w:r>
                <w:r>
                  <w:rPr>
                    <w:rFonts w:ascii="Arial" w:hAnsi="Arial" w:cs="Arial" w:eastAsia="Arial"/>
                    <w:b/>
                    <w:bCs/>
                    <w:spacing w:val="0"/>
                    <w:w w:val="100"/>
                    <w:sz w:val="29"/>
                    <w:szCs w:val="29"/>
                  </w:rPr>
                  <w:t>IO</w:t>
                </w:r>
                <w:r>
                  <w:rPr>
                    <w:rFonts w:ascii="Arial" w:hAnsi="Arial" w:cs="Arial" w:eastAsia="Arial"/>
                    <w:b w:val="0"/>
                    <w:bCs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16.16pt;margin-top:196.534225pt;width:213.33861pt;height:16.52pt;mso-position-horizontal-relative:page;mso-position-vertical-relative:page;z-index:-15195" type="#_x0000_t202" filled="f" stroked="f">
          <v:textbox inset="0,0,0,0">
            <w:txbxContent>
              <w:p>
                <w:pPr>
                  <w:spacing w:line="317" w:lineRule="exact"/>
                  <w:ind w:left="20" w:right="-64" w:firstLine="0"/>
                  <w:jc w:val="left"/>
                  <w:rPr>
                    <w:rFonts w:ascii="Arial" w:hAnsi="Arial" w:cs="Arial" w:eastAsia="Arial"/>
                    <w:sz w:val="29"/>
                    <w:szCs w:val="29"/>
                  </w:rPr>
                </w:pP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De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8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MAYO/20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 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A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2"/>
                    <w:w w:val="100"/>
                    <w:sz w:val="29"/>
                    <w:szCs w:val="29"/>
                  </w:rPr>
                  <w:t>B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RIL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1"/>
                    <w:w w:val="100"/>
                    <w:sz w:val="29"/>
                    <w:szCs w:val="29"/>
                  </w:rPr>
                  <w:t>/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2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-1"/>
                    <w:w w:val="100"/>
                    <w:sz w:val="29"/>
                    <w:szCs w:val="29"/>
                  </w:rPr>
                  <w:t>0</w:t>
                </w:r>
                <w:r>
                  <w:rPr>
                    <w:rFonts w:ascii="Arial" w:hAnsi="Arial" w:cs="Arial" w:eastAsia="Arial"/>
                    <w:b/>
                    <w:bCs/>
                    <w:i/>
                    <w:spacing w:val="0"/>
                    <w:w w:val="100"/>
                    <w:sz w:val="29"/>
                    <w:szCs w:val="29"/>
                  </w:rPr>
                  <w:t>12</w:t>
                </w:r>
                <w:r>
                  <w:rPr>
                    <w:rFonts w:ascii="Arial" w:hAnsi="Arial" w:cs="Arial" w:eastAsia="Arial"/>
                    <w:b w:val="0"/>
                    <w:bCs w:val="0"/>
                    <w:i w:val="0"/>
                    <w:spacing w:val="0"/>
                    <w:w w:val="100"/>
                    <w:sz w:val="29"/>
                    <w:szCs w:val="29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" w:type="paragraph">
    <w:name w:val="Body"/>
    <w:basedOn w:val="Normal"/>
    <w:uiPriority w:val="1"/>
    <w:qFormat/>
    <w:pPr/>
    <w:rPr>
      <w:rFonts w:ascii="Arial" w:hAnsi="Arial" w:eastAsia="Arial"/>
      <w:b/>
      <w:bCs/>
      <w:sz w:val="20"/>
      <w:szCs w:val="20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/>
      <w:b/>
      <w:bCs/>
      <w:i/>
      <w:sz w:val="29"/>
      <w:szCs w:val="2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dcterms:created xsi:type="dcterms:W3CDTF">2012-10-21T21:20:50Z</dcterms:created>
  <dcterms:modified xsi:type="dcterms:W3CDTF">2012-10-21T21:20:50Z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2011-07-08T00:00:00Z</vt:filetime>
  </property>
  <property fmtid="{D5CDD505-2E9C-101B-9397-08002B2CF9AE}" pid="3" name="LastSaved">
    <vt:filetime>2012-10-22T00:00:00Z</vt:filetime>
  </property>
</Properties>
</file>